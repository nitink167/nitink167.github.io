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832897" w14:paraId="29ACEF0B" w14:textId="77777777" w:rsidTr="00E31CF4">
        <w:trPr>
          <w:trHeight w:hRule="exact" w:val="7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CB07CB4" w14:textId="55C479CE" w:rsidR="00692703" w:rsidRPr="00832897" w:rsidRDefault="00692703" w:rsidP="006B00B6">
            <w:pPr>
              <w:pStyle w:val="ContactInfoEmphasis"/>
              <w:contextualSpacing w:val="0"/>
              <w:rPr>
                <w:rFonts w:cstheme="minorHAnsi"/>
              </w:rPr>
            </w:pPr>
            <w:bookmarkStart w:id="0" w:name="OLE_LINK8"/>
          </w:p>
        </w:tc>
      </w:tr>
      <w:tr w:rsidR="009571D8" w:rsidRPr="00832897" w14:paraId="47B917E2" w14:textId="77777777" w:rsidTr="00692703">
        <w:tc>
          <w:tcPr>
            <w:tcW w:w="9360" w:type="dxa"/>
            <w:tcMar>
              <w:top w:w="432" w:type="dxa"/>
            </w:tcMar>
          </w:tcPr>
          <w:p w14:paraId="0EA08C6C" w14:textId="6BB9B708" w:rsidR="00832897" w:rsidRDefault="00832897" w:rsidP="006B00B6">
            <w:pPr>
              <w:contextualSpacing w:val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32897">
              <w:rPr>
                <w:rFonts w:cstheme="minorHAnsi"/>
                <w:b/>
                <w:color w:val="000000" w:themeColor="text1"/>
                <w:sz w:val="24"/>
                <w:szCs w:val="24"/>
              </w:rPr>
              <w:t>WEB DEVELOPMENT SKILS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:</w:t>
            </w:r>
          </w:p>
          <w:p w14:paraId="4EAFA8F0" w14:textId="1599AE9E" w:rsidR="00832897" w:rsidRPr="00F00BB6" w:rsidRDefault="00832897" w:rsidP="00F00BB6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bookmarkStart w:id="1" w:name="OLE_LINK16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Developed </w:t>
            </w:r>
            <w:r w:rsidR="005778FE">
              <w:rPr>
                <w:rFonts w:cstheme="minorHAnsi"/>
                <w:bCs/>
                <w:color w:val="000000" w:themeColor="text1"/>
                <w:sz w:val="24"/>
                <w:szCs w:val="24"/>
              </w:rPr>
              <w:t>and Managed website</w:t>
            </w:r>
            <w:r w:rsidR="00F00BB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</w:t>
            </w:r>
            <w:r w:rsidR="005778FE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00BB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with </w:t>
            </w:r>
            <w:r w:rsidR="00F00BB6" w:rsidRPr="00AA1D26">
              <w:rPr>
                <w:rFonts w:cstheme="minorHAnsi"/>
                <w:bCs/>
                <w:color w:val="000000" w:themeColor="text1"/>
                <w:sz w:val="24"/>
                <w:szCs w:val="24"/>
              </w:rPr>
              <w:t>HTML, CSS, JavaScript</w:t>
            </w:r>
            <w:r w:rsidR="00F00BB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, Dart, and jQuery </w:t>
            </w:r>
            <w:r w:rsidR="0012668F" w:rsidRPr="00F00BB6">
              <w:rPr>
                <w:rFonts w:cstheme="minorHAnsi"/>
                <w:bCs/>
                <w:color w:val="000000" w:themeColor="text1"/>
                <w:sz w:val="24"/>
                <w:szCs w:val="24"/>
              </w:rPr>
              <w:t>leading in generation of business leads.</w:t>
            </w:r>
          </w:p>
          <w:p w14:paraId="7D7585B6" w14:textId="4FEF2BD7" w:rsidR="00832897" w:rsidRPr="00832897" w:rsidRDefault="00A44302" w:rsidP="0083289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Worked with different libraries such as Redux, Material UI, Tailwind, Bootstrap, and Get X.</w:t>
            </w:r>
          </w:p>
          <w:p w14:paraId="075E07D8" w14:textId="069FFC76" w:rsidR="00832897" w:rsidRDefault="00F729CA" w:rsidP="00F00BB6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Build </w:t>
            </w:r>
            <w:r w:rsidR="004A5154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modern and creative 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agency and ecommerce </w:t>
            </w:r>
            <w:r w:rsidR="00F00BB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web applications </w:t>
            </w:r>
            <w:r w:rsidR="00074FAD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with </w:t>
            </w:r>
            <w:r w:rsidR="00F00BB6">
              <w:rPr>
                <w:rFonts w:cstheme="minorHAnsi"/>
                <w:bCs/>
                <w:color w:val="000000" w:themeColor="text1"/>
                <w:sz w:val="24"/>
                <w:szCs w:val="24"/>
              </w:rPr>
              <w:t>MERN Stack (</w:t>
            </w:r>
            <w:r w:rsidR="00F00BB6" w:rsidRPr="00F00BB6">
              <w:rPr>
                <w:rFonts w:cstheme="minorHAnsi"/>
                <w:bCs/>
                <w:color w:val="000000" w:themeColor="text1"/>
                <w:sz w:val="24"/>
                <w:szCs w:val="24"/>
              </w:rPr>
              <w:t>MongoDB, Express, React, and Node.js</w:t>
            </w:r>
            <w:r w:rsidR="00F00BB6">
              <w:rPr>
                <w:rFonts w:cstheme="minorHAnsi"/>
                <w:bCs/>
                <w:color w:val="000000" w:themeColor="text1"/>
                <w:sz w:val="24"/>
                <w:szCs w:val="24"/>
              </w:rPr>
              <w:t>)</w:t>
            </w:r>
            <w:r w:rsidR="00F00BB6" w:rsidRPr="00F00BB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00BB6">
              <w:rPr>
                <w:rFonts w:cstheme="minorHAnsi"/>
                <w:bCs/>
                <w:color w:val="000000" w:themeColor="text1"/>
                <w:sz w:val="24"/>
                <w:szCs w:val="24"/>
              </w:rPr>
              <w:t>and Flutter and Firebase.</w:t>
            </w:r>
          </w:p>
          <w:p w14:paraId="7F0FB872" w14:textId="77777777" w:rsidR="00F00BB6" w:rsidRDefault="00F00BB6" w:rsidP="0000342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F00BB6">
              <w:rPr>
                <w:rFonts w:cstheme="minorHAnsi"/>
                <w:bCs/>
                <w:color w:val="000000" w:themeColor="text1"/>
                <w:sz w:val="24"/>
                <w:szCs w:val="24"/>
              </w:rPr>
              <w:t>Worked with different databases such as MySQL, PostgreSQL, and MongoDB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.</w:t>
            </w:r>
          </w:p>
          <w:p w14:paraId="416A67E2" w14:textId="10BB5DF2" w:rsidR="00BC205B" w:rsidRPr="00F00BB6" w:rsidRDefault="00BC205B" w:rsidP="0000342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F00BB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Integrated Google Spreadsheet with online learning website to enable multilingual feature with support of 8 languages.</w:t>
            </w:r>
          </w:p>
          <w:p w14:paraId="3BE5C3AC" w14:textId="4DB7643C" w:rsidR="006659E4" w:rsidRDefault="006659E4" w:rsidP="0083289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Created online portal for teachers and students to interact with each other with help of more than 20 online courses and 50+ exams</w:t>
            </w:r>
          </w:p>
          <w:p w14:paraId="0F8D2A4A" w14:textId="18D9E058" w:rsidR="00A44302" w:rsidRPr="00832897" w:rsidRDefault="00A44302" w:rsidP="0083289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Deployed websites on different platforms such as GitHub, Heroku, Netlify, GoDaddy and, Firebase</w:t>
            </w:r>
          </w:p>
          <w:bookmarkEnd w:id="1"/>
          <w:p w14:paraId="041F3806" w14:textId="1F9A8205" w:rsidR="00832897" w:rsidRDefault="00832897" w:rsidP="006B00B6">
            <w:pPr>
              <w:contextualSpacing w:val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51FFFDC2" w14:textId="77777777" w:rsidR="00D56A22" w:rsidRPr="00F1676B" w:rsidRDefault="00D56A22" w:rsidP="00D56A22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1676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WORK SAMPLES IN IT FIELD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64B6D41D" w14:textId="77777777" w:rsidR="00D56A22" w:rsidRPr="00216025" w:rsidRDefault="00200CD5" w:rsidP="00D56A22">
            <w:pPr>
              <w:pStyle w:val="ListBullet"/>
              <w:numPr>
                <w:ilvl w:val="0"/>
                <w:numId w:val="28"/>
              </w:numPr>
              <w:contextualSpacing w:val="0"/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</w:pPr>
            <w:hyperlink r:id="rId8" w:anchor="/" w:history="1">
              <w:r w:rsidR="00D56A22" w:rsidRPr="00216025">
                <w:rPr>
                  <w:rStyle w:val="Hyperlink"/>
                  <w:rFonts w:cstheme="minorHAnsi"/>
                  <w:i/>
                  <w:iCs/>
                  <w:sz w:val="24"/>
                  <w:szCs w:val="24"/>
                </w:rPr>
                <w:t>Online Learning Platform</w:t>
              </w:r>
            </w:hyperlink>
          </w:p>
          <w:p w14:paraId="54F4582A" w14:textId="77777777" w:rsidR="00D56A22" w:rsidRPr="00216025" w:rsidRDefault="00200CD5" w:rsidP="00D56A22">
            <w:pPr>
              <w:pStyle w:val="ListBullet"/>
              <w:numPr>
                <w:ilvl w:val="0"/>
                <w:numId w:val="28"/>
              </w:numPr>
              <w:contextualSpacing w:val="0"/>
              <w:rPr>
                <w:rStyle w:val="Hyperlink"/>
                <w:rFonts w:cstheme="minorHAnsi"/>
                <w:i/>
                <w:iCs/>
                <w:color w:val="000000" w:themeColor="text1"/>
                <w:sz w:val="24"/>
                <w:szCs w:val="24"/>
                <w:u w:val="none"/>
              </w:rPr>
            </w:pPr>
            <w:hyperlink r:id="rId9" w:history="1">
              <w:r w:rsidR="00D56A22" w:rsidRPr="00216025">
                <w:rPr>
                  <w:rStyle w:val="Hyperlink"/>
                  <w:rFonts w:cstheme="minorHAnsi"/>
                  <w:i/>
                  <w:iCs/>
                  <w:sz w:val="24"/>
                  <w:szCs w:val="24"/>
                </w:rPr>
                <w:t>Twitter Clone</w:t>
              </w:r>
            </w:hyperlink>
            <w:bookmarkStart w:id="2" w:name="OLE_LINK17"/>
          </w:p>
          <w:p w14:paraId="3CE73839" w14:textId="77777777" w:rsidR="00D56A22" w:rsidRPr="00216025" w:rsidRDefault="00200CD5" w:rsidP="00D56A22">
            <w:pPr>
              <w:pStyle w:val="ListBullet"/>
              <w:numPr>
                <w:ilvl w:val="0"/>
                <w:numId w:val="28"/>
              </w:numPr>
              <w:contextualSpacing w:val="0"/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</w:pPr>
            <w:hyperlink r:id="rId10" w:history="1">
              <w:r w:rsidR="00D56A22" w:rsidRPr="00216025">
                <w:rPr>
                  <w:rStyle w:val="Hyperlink"/>
                  <w:rFonts w:cstheme="minorHAnsi"/>
                  <w:i/>
                  <w:iCs/>
                  <w:sz w:val="24"/>
                  <w:szCs w:val="24"/>
                </w:rPr>
                <w:t>Travel Blogging website</w:t>
              </w:r>
            </w:hyperlink>
          </w:p>
          <w:bookmarkEnd w:id="2"/>
          <w:p w14:paraId="0D64AAF1" w14:textId="77777777" w:rsidR="00D56A22" w:rsidRPr="00216025" w:rsidRDefault="00D56A22" w:rsidP="00D56A22">
            <w:pPr>
              <w:pStyle w:val="ListBullet"/>
              <w:numPr>
                <w:ilvl w:val="0"/>
                <w:numId w:val="28"/>
              </w:numPr>
              <w:contextualSpacing w:val="0"/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</w:pPr>
            <w:r w:rsidRPr="00216025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Ecommerce with MERN</w:t>
            </w:r>
          </w:p>
          <w:p w14:paraId="69FE96EC" w14:textId="77777777" w:rsidR="00D56A22" w:rsidRPr="00216025" w:rsidRDefault="00D56A22" w:rsidP="00D56A22">
            <w:pPr>
              <w:pStyle w:val="ListBullet"/>
              <w:numPr>
                <w:ilvl w:val="0"/>
                <w:numId w:val="28"/>
              </w:numPr>
              <w:contextualSpacing w:val="0"/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</w:pPr>
            <w:r w:rsidRPr="00216025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Instagram Clone with Laravel</w:t>
            </w:r>
          </w:p>
          <w:p w14:paraId="057AC5B9" w14:textId="60A019CF" w:rsidR="00D56A22" w:rsidRPr="00216025" w:rsidRDefault="00D56A22" w:rsidP="006B00B6">
            <w:pPr>
              <w:pStyle w:val="ListBullet"/>
              <w:numPr>
                <w:ilvl w:val="0"/>
                <w:numId w:val="28"/>
              </w:numPr>
              <w:contextualSpacing w:val="0"/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</w:pPr>
            <w:r w:rsidRPr="00216025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YouTube Clone</w:t>
            </w:r>
          </w:p>
          <w:p w14:paraId="4C923225" w14:textId="77777777" w:rsidR="00D56A22" w:rsidRDefault="00D56A22" w:rsidP="006B00B6">
            <w:pPr>
              <w:contextualSpacing w:val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43E7DCA" w14:textId="531CDEA5" w:rsidR="004A5154" w:rsidRDefault="004A5154" w:rsidP="006B00B6">
            <w:pPr>
              <w:contextualSpacing w:val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FREELANCING SKILLS:</w:t>
            </w:r>
          </w:p>
          <w:p w14:paraId="497DBAA2" w14:textId="4838381F" w:rsidR="004A5154" w:rsidRPr="004A5154" w:rsidRDefault="004A5154" w:rsidP="004A515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Worked </w:t>
            </w:r>
            <w:r w:rsidR="00BC205B">
              <w:rPr>
                <w:rFonts w:cstheme="minorHAnsi"/>
                <w:bCs/>
                <w:color w:val="000000" w:themeColor="text1"/>
                <w:sz w:val="24"/>
                <w:szCs w:val="24"/>
              </w:rPr>
              <w:t>and handled online projects with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more than 20 online clients</w:t>
            </w:r>
            <w:r w:rsidR="00A76C8F">
              <w:rPr>
                <w:rFonts w:cstheme="minorHAnsi"/>
                <w:bCs/>
                <w:color w:val="000000" w:themeColor="text1"/>
                <w:sz w:val="24"/>
                <w:szCs w:val="24"/>
              </w:rPr>
              <w:t>.</w:t>
            </w:r>
          </w:p>
          <w:p w14:paraId="3DDEB7BE" w14:textId="6855FAE7" w:rsidR="004A5154" w:rsidRPr="004A5154" w:rsidRDefault="007B266A" w:rsidP="004A515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Worked on different remotely working platforms.</w:t>
            </w:r>
          </w:p>
          <w:p w14:paraId="6EFB31AA" w14:textId="2AD87F1E" w:rsidR="00832897" w:rsidRPr="00241221" w:rsidRDefault="00241221" w:rsidP="006B00B6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Developed websites for international clients from more than 5 countries</w:t>
            </w:r>
            <w:r w:rsidR="007B266A">
              <w:rPr>
                <w:rFonts w:cstheme="minorHAnsi"/>
                <w:bCs/>
                <w:color w:val="000000" w:themeColor="text1"/>
                <w:sz w:val="24"/>
                <w:szCs w:val="24"/>
              </w:rPr>
              <w:t>.</w:t>
            </w:r>
          </w:p>
          <w:p w14:paraId="2AED42FC" w14:textId="6B2F9A9B" w:rsidR="00832897" w:rsidRDefault="00832897" w:rsidP="006B00B6">
            <w:pPr>
              <w:contextualSpacing w:val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C4B1D14" w14:textId="646EF72A" w:rsidR="00832897" w:rsidRDefault="00832897" w:rsidP="006B00B6">
            <w:pPr>
              <w:contextualSpacing w:val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SOCIAL MEDIA SKILLS:</w:t>
            </w:r>
          </w:p>
          <w:p w14:paraId="100CEB6A" w14:textId="2FCDDAD9" w:rsidR="00832897" w:rsidRPr="00832897" w:rsidRDefault="004A5154" w:rsidP="0083289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Boosted SEO Ranking of</w:t>
            </w:r>
            <w:r w:rsidR="00F729CA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Technical Support Website on different 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search engines</w:t>
            </w:r>
            <w:r w:rsidR="00F729CA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to increase their 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support call numbers</w:t>
            </w:r>
            <w:r w:rsidR="00A76C8F">
              <w:rPr>
                <w:rFonts w:cstheme="minorHAnsi"/>
                <w:bCs/>
                <w:color w:val="000000" w:themeColor="text1"/>
                <w:sz w:val="24"/>
                <w:szCs w:val="24"/>
              </w:rPr>
              <w:t>.</w:t>
            </w:r>
          </w:p>
          <w:p w14:paraId="1E13366F" w14:textId="3A2ED964" w:rsidR="00832897" w:rsidRDefault="004A5154" w:rsidP="0083289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Handled </w:t>
            </w:r>
            <w:r w:rsidR="00BC205B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different 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social media accounts </w:t>
            </w:r>
            <w:r w:rsidR="00BC205B">
              <w:rPr>
                <w:rFonts w:cstheme="minorHAnsi"/>
                <w:bCs/>
                <w:color w:val="000000" w:themeColor="text1"/>
                <w:sz w:val="24"/>
                <w:szCs w:val="24"/>
              </w:rPr>
              <w:t>of the same website to create authentic backlinks to the main website.</w:t>
            </w:r>
          </w:p>
          <w:p w14:paraId="3256A82C" w14:textId="72C148DD" w:rsidR="00BC205B" w:rsidRPr="00832897" w:rsidRDefault="00241221" w:rsidP="0083289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Implemented </w:t>
            </w:r>
            <w:r w:rsidR="007B266A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profitable 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digital marketing </w:t>
            </w:r>
            <w:r w:rsidR="007B266A">
              <w:rPr>
                <w:rFonts w:cstheme="minorHAnsi"/>
                <w:bCs/>
                <w:color w:val="000000" w:themeColor="text1"/>
                <w:sz w:val="24"/>
                <w:szCs w:val="24"/>
              </w:rPr>
              <w:t>campaigns</w:t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to improve search engine ranking of support website which resulted in top ranking of the website on major search engines.</w:t>
            </w:r>
          </w:p>
          <w:p w14:paraId="3D53B6C5" w14:textId="4F9788B8" w:rsidR="00832897" w:rsidRDefault="00832897" w:rsidP="006B00B6">
            <w:pPr>
              <w:contextualSpacing w:val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0364DCEE" w14:textId="022DA83A" w:rsidR="00832897" w:rsidRDefault="00832897" w:rsidP="006B00B6">
            <w:pPr>
              <w:contextualSpacing w:val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MANAGEMENT SKILLS:</w:t>
            </w:r>
          </w:p>
          <w:p w14:paraId="2C9B5BFD" w14:textId="1A0A2AC1" w:rsidR="00832897" w:rsidRPr="00832897" w:rsidRDefault="009655C6" w:rsidP="0083289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Managed a project of online learning website with the duties of frontend and backend of the platform.</w:t>
            </w:r>
          </w:p>
          <w:p w14:paraId="43D5E939" w14:textId="1ED88912" w:rsidR="00832897" w:rsidRPr="00832897" w:rsidRDefault="007B266A" w:rsidP="0083289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lastRenderedPageBreak/>
              <w:t>Managed a team of more than 10 employees for the purpose of completion of online learning platform.</w:t>
            </w:r>
          </w:p>
          <w:p w14:paraId="2F6D57EA" w14:textId="63C4A8E2" w:rsidR="00832897" w:rsidRPr="00832897" w:rsidRDefault="007B266A" w:rsidP="0083289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Assisted project leaders with management of project by meeting deadlines and arranging meetings for project updates.</w:t>
            </w:r>
          </w:p>
          <w:p w14:paraId="62A5CF15" w14:textId="0E06334C" w:rsidR="00832897" w:rsidRDefault="00832897" w:rsidP="006B00B6">
            <w:pPr>
              <w:contextualSpacing w:val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EEA95D8" w14:textId="1253BA1A" w:rsidR="00832897" w:rsidRDefault="00832897" w:rsidP="006B00B6">
            <w:pPr>
              <w:contextualSpacing w:val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SALES SKILLS</w:t>
            </w:r>
          </w:p>
          <w:p w14:paraId="54FE3A24" w14:textId="17B0B2C1" w:rsidR="009655C6" w:rsidRDefault="007B266A" w:rsidP="0083289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Managed and</w:t>
            </w:r>
            <w:r w:rsidR="00060E9A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improved client base of more than 100 clients.</w:t>
            </w:r>
          </w:p>
          <w:p w14:paraId="37B8CDBA" w14:textId="2A3E5CB0" w:rsidR="00360823" w:rsidRPr="00E31CF4" w:rsidRDefault="00060E9A" w:rsidP="00E31CF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Made remote calls to more than 100 businesses to promote the product of the company resulting in sales of more than $10,000.</w:t>
            </w:r>
          </w:p>
        </w:tc>
      </w:tr>
    </w:tbl>
    <w:p w14:paraId="22D6259A" w14:textId="3D9D5040" w:rsidR="004E01EB" w:rsidRPr="00F1676B" w:rsidRDefault="00FB7B75" w:rsidP="004E01EB">
      <w:pPr>
        <w:pStyle w:val="Heading1"/>
        <w:rPr>
          <w:rFonts w:asciiTheme="minorHAnsi" w:hAnsiTheme="minorHAnsi" w:cstheme="minorHAnsi"/>
          <w:i/>
          <w:iCs/>
          <w:u w:val="single"/>
        </w:rPr>
      </w:pPr>
      <w:r w:rsidRPr="00F1676B">
        <w:rPr>
          <w:rFonts w:asciiTheme="minorHAnsi" w:hAnsiTheme="minorHAnsi" w:cstheme="minorHAnsi"/>
          <w:i/>
          <w:iCs/>
          <w:u w:val="single"/>
        </w:rPr>
        <w:lastRenderedPageBreak/>
        <w:t>WOrk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832897" w14:paraId="0175654B" w14:textId="77777777" w:rsidTr="00D66A52">
        <w:tc>
          <w:tcPr>
            <w:tcW w:w="9355" w:type="dxa"/>
          </w:tcPr>
          <w:p w14:paraId="0C6D3906" w14:textId="77777777" w:rsidR="001D0BF1" w:rsidRPr="00832897" w:rsidRDefault="0011459D" w:rsidP="001D0BF1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832897">
              <w:rPr>
                <w:rFonts w:cstheme="minorHAnsi"/>
              </w:rPr>
              <w:t>June 2017 – August 2017</w:t>
            </w:r>
          </w:p>
          <w:p w14:paraId="553157DF" w14:textId="77777777" w:rsidR="001D0BF1" w:rsidRPr="00832897" w:rsidRDefault="0011459D" w:rsidP="001D0BF1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5778FE">
              <w:rPr>
                <w:rFonts w:cstheme="minorHAnsi"/>
                <w:color w:val="000000" w:themeColor="text1"/>
              </w:rPr>
              <w:t>Intern wordpress developer</w:t>
            </w:r>
            <w:r w:rsidR="001D0BF1" w:rsidRPr="00832897">
              <w:rPr>
                <w:rFonts w:cstheme="minorHAnsi"/>
              </w:rPr>
              <w:t xml:space="preserve">, </w:t>
            </w:r>
            <w:r w:rsidRPr="00832897">
              <w:rPr>
                <w:rStyle w:val="SubtleReference"/>
                <w:rFonts w:cstheme="minorHAnsi"/>
              </w:rPr>
              <w:t>inspiren technologies, panchkula, india</w:t>
            </w:r>
          </w:p>
          <w:p w14:paraId="1B8B53A2" w14:textId="0E5FFDBC" w:rsidR="00A76C8F" w:rsidRPr="00257428" w:rsidRDefault="0011459D" w:rsidP="0025742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778FE">
              <w:rPr>
                <w:rFonts w:cstheme="minorHAnsi"/>
              </w:rPr>
              <w:t>Worked on premium WordPress themes and build powerful ecommerce websites with Woo commerce</w:t>
            </w:r>
            <w:r w:rsidR="005778FE">
              <w:rPr>
                <w:rFonts w:cstheme="minorHAnsi"/>
              </w:rPr>
              <w:t xml:space="preserve"> to generate online sales for website’s owners.</w:t>
            </w:r>
          </w:p>
          <w:p w14:paraId="16ED7DE2" w14:textId="2C615881" w:rsidR="005778FE" w:rsidRPr="005778FE" w:rsidRDefault="00E31CF4" w:rsidP="005778F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Worked with CEO</w:t>
            </w:r>
            <w:r w:rsidR="00A76C8F">
              <w:rPr>
                <w:rFonts w:cstheme="minorHAnsi"/>
              </w:rPr>
              <w:t xml:space="preserve"> to manage different departments and functional component of the business</w:t>
            </w:r>
          </w:p>
          <w:p w14:paraId="13CA3756" w14:textId="77777777" w:rsidR="001E3120" w:rsidRPr="00832897" w:rsidRDefault="001E3120" w:rsidP="0011459D">
            <w:pPr>
              <w:contextualSpacing w:val="0"/>
              <w:rPr>
                <w:rFonts w:cstheme="minorHAnsi"/>
              </w:rPr>
            </w:pPr>
          </w:p>
          <w:p w14:paraId="4FB98DD2" w14:textId="77777777" w:rsidR="0011459D" w:rsidRPr="00832897" w:rsidRDefault="0011459D" w:rsidP="0011459D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832897">
              <w:rPr>
                <w:rFonts w:cstheme="minorHAnsi"/>
              </w:rPr>
              <w:t>June 2020 – JULY 2020</w:t>
            </w:r>
          </w:p>
          <w:p w14:paraId="1C82983E" w14:textId="77777777" w:rsidR="0011459D" w:rsidRPr="00832897" w:rsidRDefault="0011459D" w:rsidP="0011459D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5778FE">
              <w:rPr>
                <w:rFonts w:cstheme="minorHAnsi"/>
                <w:color w:val="000000" w:themeColor="text1"/>
              </w:rPr>
              <w:t xml:space="preserve">Intern Full stack developer, </w:t>
            </w:r>
            <w:r w:rsidRPr="00832897">
              <w:rPr>
                <w:rStyle w:val="SubtleReference"/>
                <w:rFonts w:cstheme="minorHAnsi"/>
              </w:rPr>
              <w:t>brick view studios, kolkata, india</w:t>
            </w:r>
          </w:p>
          <w:p w14:paraId="59174C07" w14:textId="3754BE8D" w:rsidR="0011459D" w:rsidRPr="005778FE" w:rsidRDefault="0011459D" w:rsidP="005778F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778FE">
              <w:rPr>
                <w:rFonts w:cstheme="minorHAnsi"/>
              </w:rPr>
              <w:t>Worked on React JS and Node.js. Built online learning platform with subscription</w:t>
            </w:r>
            <w:r w:rsidR="0012668F">
              <w:rPr>
                <w:rFonts w:cstheme="minorHAnsi"/>
              </w:rPr>
              <w:t>-</w:t>
            </w:r>
            <w:r w:rsidRPr="005778FE">
              <w:rPr>
                <w:rFonts w:cstheme="minorHAnsi"/>
              </w:rPr>
              <w:t>based access to content.</w:t>
            </w:r>
          </w:p>
          <w:p w14:paraId="6DCC89A6" w14:textId="2368207D" w:rsidR="0011459D" w:rsidRPr="005778FE" w:rsidRDefault="0011459D" w:rsidP="005778F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778FE">
              <w:rPr>
                <w:rFonts w:cstheme="minorHAnsi"/>
              </w:rPr>
              <w:t xml:space="preserve">Deployed </w:t>
            </w:r>
            <w:r w:rsidR="00A76C8F">
              <w:rPr>
                <w:rFonts w:cstheme="minorHAnsi"/>
              </w:rPr>
              <w:t xml:space="preserve">5 </w:t>
            </w:r>
            <w:r w:rsidRPr="005778FE">
              <w:rPr>
                <w:rFonts w:cstheme="minorHAnsi"/>
              </w:rPr>
              <w:t>website</w:t>
            </w:r>
            <w:r w:rsidR="00A76C8F">
              <w:rPr>
                <w:rFonts w:cstheme="minorHAnsi"/>
              </w:rPr>
              <w:t>s</w:t>
            </w:r>
            <w:r w:rsidRPr="005778FE">
              <w:rPr>
                <w:rFonts w:cstheme="minorHAnsi"/>
              </w:rPr>
              <w:t xml:space="preserve"> to google firebase platform</w:t>
            </w:r>
            <w:r w:rsidR="00A76C8F">
              <w:rPr>
                <w:rFonts w:cstheme="minorHAnsi"/>
              </w:rPr>
              <w:t xml:space="preserve"> within 2 months</w:t>
            </w:r>
            <w:r w:rsidRPr="005778FE">
              <w:rPr>
                <w:rFonts w:cstheme="minorHAnsi"/>
              </w:rPr>
              <w:t>.</w:t>
            </w:r>
          </w:p>
          <w:p w14:paraId="5AC98EBA" w14:textId="0AB2797D" w:rsidR="0011459D" w:rsidRPr="005778FE" w:rsidRDefault="0011459D" w:rsidP="005778F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778FE">
              <w:rPr>
                <w:rFonts w:cstheme="minorHAnsi"/>
              </w:rPr>
              <w:t xml:space="preserve">Managed database, backend and frontend of </w:t>
            </w:r>
            <w:r w:rsidR="00A76C8F">
              <w:rPr>
                <w:rFonts w:cstheme="minorHAnsi"/>
              </w:rPr>
              <w:t>an online learning platform for teachers and students</w:t>
            </w:r>
            <w:r w:rsidRPr="005778FE">
              <w:rPr>
                <w:rFonts w:cstheme="minorHAnsi"/>
              </w:rPr>
              <w:t>.</w:t>
            </w:r>
          </w:p>
        </w:tc>
      </w:tr>
      <w:tr w:rsidR="00F61DF9" w:rsidRPr="00832897" w14:paraId="599A8890" w14:textId="77777777" w:rsidTr="00F61DF9">
        <w:tc>
          <w:tcPr>
            <w:tcW w:w="9355" w:type="dxa"/>
            <w:tcMar>
              <w:top w:w="216" w:type="dxa"/>
            </w:tcMar>
          </w:tcPr>
          <w:p w14:paraId="0FBB9B0E" w14:textId="77777777" w:rsidR="00F61DF9" w:rsidRPr="00832897" w:rsidRDefault="0011459D" w:rsidP="00F61DF9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832897">
              <w:rPr>
                <w:rFonts w:cstheme="minorHAnsi"/>
              </w:rPr>
              <w:t>September 2017</w:t>
            </w:r>
            <w:r w:rsidR="00F61DF9" w:rsidRPr="00832897">
              <w:rPr>
                <w:rFonts w:cstheme="minorHAnsi"/>
              </w:rPr>
              <w:t xml:space="preserve"> – </w:t>
            </w:r>
            <w:r w:rsidRPr="00832897">
              <w:rPr>
                <w:rFonts w:cstheme="minorHAnsi"/>
              </w:rPr>
              <w:t>Current</w:t>
            </w:r>
          </w:p>
          <w:p w14:paraId="2B383364" w14:textId="67EEEF58" w:rsidR="00F61DF9" w:rsidRPr="005778FE" w:rsidRDefault="0011459D" w:rsidP="00F61DF9">
            <w:pPr>
              <w:pStyle w:val="Heading2"/>
              <w:contextualSpacing w:val="0"/>
              <w:outlineLvl w:val="1"/>
              <w:rPr>
                <w:rFonts w:cstheme="minorHAnsi"/>
                <w:color w:val="000000" w:themeColor="text1"/>
              </w:rPr>
            </w:pPr>
            <w:r w:rsidRPr="005778FE">
              <w:rPr>
                <w:rFonts w:cstheme="minorHAnsi"/>
                <w:color w:val="000000" w:themeColor="text1"/>
              </w:rPr>
              <w:t>Freelancing</w:t>
            </w:r>
            <w:r w:rsidR="005778FE">
              <w:rPr>
                <w:rFonts w:cstheme="minorHAnsi"/>
                <w:color w:val="000000" w:themeColor="text1"/>
              </w:rPr>
              <w:t xml:space="preserve">, </w:t>
            </w:r>
            <w:r w:rsidR="005778FE">
              <w:rPr>
                <w:rStyle w:val="SubtleReference"/>
                <w:rFonts w:cstheme="minorHAnsi"/>
              </w:rPr>
              <w:t>U</w:t>
            </w:r>
            <w:r w:rsidR="005778FE">
              <w:rPr>
                <w:rStyle w:val="SubtleReference"/>
              </w:rPr>
              <w:t>pwork, Remote</w:t>
            </w:r>
          </w:p>
          <w:p w14:paraId="2618575D" w14:textId="0E97E1D5" w:rsidR="00F61DF9" w:rsidRDefault="0011459D" w:rsidP="00151DF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151DF6">
              <w:rPr>
                <w:rFonts w:cstheme="minorHAnsi"/>
              </w:rPr>
              <w:t xml:space="preserve">Worked on premium WordPress themes and page builders like WC Page Builder, </w:t>
            </w:r>
            <w:proofErr w:type="spellStart"/>
            <w:r w:rsidRPr="00151DF6">
              <w:rPr>
                <w:rFonts w:cstheme="minorHAnsi"/>
              </w:rPr>
              <w:t>Elementor</w:t>
            </w:r>
            <w:proofErr w:type="spellEnd"/>
            <w:r w:rsidRPr="00151DF6">
              <w:rPr>
                <w:rFonts w:cstheme="minorHAnsi"/>
              </w:rPr>
              <w:t xml:space="preserve"> etc.</w:t>
            </w:r>
          </w:p>
          <w:p w14:paraId="73BF62BF" w14:textId="58184C75" w:rsidR="00A76C8F" w:rsidRPr="00151DF6" w:rsidRDefault="00A76C8F" w:rsidP="00151DF6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Dealt with clients from more than 5 countries for more than 20 projects.</w:t>
            </w:r>
          </w:p>
          <w:p w14:paraId="0EDC4652" w14:textId="77777777" w:rsidR="004A49CE" w:rsidRPr="00832897" w:rsidRDefault="004A49CE" w:rsidP="0011459D">
            <w:pPr>
              <w:rPr>
                <w:rFonts w:cstheme="minorHAnsi"/>
              </w:rPr>
            </w:pPr>
          </w:p>
          <w:p w14:paraId="3382641C" w14:textId="77777777" w:rsidR="004A49CE" w:rsidRPr="00832897" w:rsidRDefault="004A49CE" w:rsidP="004A49CE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832897">
              <w:rPr>
                <w:rFonts w:cstheme="minorHAnsi"/>
              </w:rPr>
              <w:t xml:space="preserve">October 2021 – </w:t>
            </w:r>
            <w:r w:rsidR="003125F4" w:rsidRPr="00832897">
              <w:rPr>
                <w:rFonts w:cstheme="minorHAnsi"/>
              </w:rPr>
              <w:t>November 2021</w:t>
            </w:r>
          </w:p>
          <w:p w14:paraId="2C475DBA" w14:textId="77777777" w:rsidR="004A49CE" w:rsidRPr="00832897" w:rsidRDefault="004A49CE" w:rsidP="004A49CE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5778FE">
              <w:rPr>
                <w:rFonts w:cstheme="minorHAnsi"/>
                <w:color w:val="000000" w:themeColor="text1"/>
              </w:rPr>
              <w:t xml:space="preserve">technical sales specialist, </w:t>
            </w:r>
            <w:r w:rsidRPr="00832897">
              <w:rPr>
                <w:rStyle w:val="SubtleReference"/>
                <w:rFonts w:cstheme="minorHAnsi"/>
              </w:rPr>
              <w:t>Trehan consulting group, vancouver</w:t>
            </w:r>
          </w:p>
          <w:p w14:paraId="25D2CAAA" w14:textId="224C48EF" w:rsidR="0012668F" w:rsidRPr="0012668F" w:rsidRDefault="0012668F" w:rsidP="0012668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12668F">
              <w:rPr>
                <w:rFonts w:cstheme="minorHAnsi"/>
              </w:rPr>
              <w:t>Managed sales</w:t>
            </w:r>
            <w:r w:rsidR="004A49CE" w:rsidRPr="0012668F">
              <w:rPr>
                <w:rFonts w:cstheme="minorHAnsi"/>
              </w:rPr>
              <w:t xml:space="preserve"> o</w:t>
            </w:r>
            <w:r w:rsidRPr="0012668F">
              <w:rPr>
                <w:rFonts w:cstheme="minorHAnsi"/>
              </w:rPr>
              <w:t>f</w:t>
            </w:r>
            <w:r w:rsidR="004A49CE" w:rsidRPr="0012668F">
              <w:rPr>
                <w:rFonts w:cstheme="minorHAnsi"/>
              </w:rPr>
              <w:t xml:space="preserve"> Inventory </w:t>
            </w:r>
            <w:r w:rsidRPr="0012668F">
              <w:rPr>
                <w:rFonts w:cstheme="minorHAnsi"/>
              </w:rPr>
              <w:t>m</w:t>
            </w:r>
            <w:r w:rsidR="004A49CE" w:rsidRPr="0012668F">
              <w:rPr>
                <w:rFonts w:cstheme="minorHAnsi"/>
              </w:rPr>
              <w:t>anagement</w:t>
            </w:r>
            <w:r w:rsidRPr="0012668F">
              <w:rPr>
                <w:rFonts w:cstheme="minorHAnsi"/>
              </w:rPr>
              <w:t xml:space="preserve"> system software</w:t>
            </w:r>
            <w:r w:rsidR="00257428">
              <w:rPr>
                <w:rFonts w:cstheme="minorHAnsi"/>
              </w:rPr>
              <w:t xml:space="preserve"> to more than 4 clients</w:t>
            </w:r>
            <w:r w:rsidRPr="0012668F">
              <w:rPr>
                <w:rFonts w:cstheme="minorHAnsi"/>
              </w:rPr>
              <w:t>.</w:t>
            </w:r>
          </w:p>
          <w:p w14:paraId="2EAE7B85" w14:textId="77777777" w:rsidR="0012668F" w:rsidRPr="0012668F" w:rsidRDefault="0012668F" w:rsidP="0012668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12668F">
              <w:rPr>
                <w:rFonts w:cstheme="minorHAnsi"/>
              </w:rPr>
              <w:t>Provided different small and large-scale business with s</w:t>
            </w:r>
            <w:r w:rsidR="004A49CE" w:rsidRPr="0012668F">
              <w:rPr>
                <w:rFonts w:cstheme="minorHAnsi"/>
              </w:rPr>
              <w:t xml:space="preserve">taffing </w:t>
            </w:r>
            <w:r w:rsidRPr="0012668F">
              <w:rPr>
                <w:rFonts w:cstheme="minorHAnsi"/>
              </w:rPr>
              <w:t>s</w:t>
            </w:r>
            <w:r w:rsidR="004A49CE" w:rsidRPr="0012668F">
              <w:rPr>
                <w:rFonts w:cstheme="minorHAnsi"/>
              </w:rPr>
              <w:t>olutions</w:t>
            </w:r>
            <w:r w:rsidRPr="0012668F">
              <w:rPr>
                <w:rFonts w:cstheme="minorHAnsi"/>
              </w:rPr>
              <w:t>.</w:t>
            </w:r>
            <w:r w:rsidR="004A49CE" w:rsidRPr="0012668F">
              <w:rPr>
                <w:rFonts w:cstheme="minorHAnsi"/>
              </w:rPr>
              <w:t xml:space="preserve"> </w:t>
            </w:r>
          </w:p>
          <w:p w14:paraId="26BB3811" w14:textId="0E501678" w:rsidR="004A49CE" w:rsidRPr="0012668F" w:rsidRDefault="009655C6" w:rsidP="0012668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Promoted</w:t>
            </w:r>
            <w:r w:rsidR="004A49CE" w:rsidRPr="0012668F">
              <w:rPr>
                <w:rFonts w:cstheme="minorHAnsi"/>
              </w:rPr>
              <w:t xml:space="preserve"> IT Support</w:t>
            </w:r>
            <w:r>
              <w:rPr>
                <w:rFonts w:cstheme="minorHAnsi"/>
              </w:rPr>
              <w:t xml:space="preserve"> model </w:t>
            </w:r>
            <w:r w:rsidR="000D7FB3">
              <w:rPr>
                <w:rFonts w:cstheme="minorHAnsi"/>
              </w:rPr>
              <w:t>to local stores and restaurants</w:t>
            </w:r>
            <w:r w:rsidR="004A49CE" w:rsidRPr="0012668F">
              <w:rPr>
                <w:rFonts w:cstheme="minorHAnsi"/>
              </w:rPr>
              <w:t>.</w:t>
            </w:r>
          </w:p>
          <w:p w14:paraId="1EDBF6C3" w14:textId="77777777" w:rsidR="005778FE" w:rsidRDefault="005778FE" w:rsidP="004A49CE"/>
          <w:p w14:paraId="724D717E" w14:textId="4DC6557C" w:rsidR="005778FE" w:rsidRPr="00832897" w:rsidRDefault="00D25A69" w:rsidP="005778FE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bookmarkStart w:id="3" w:name="OLE_LINK1"/>
            <w:r>
              <w:rPr>
                <w:rFonts w:cstheme="minorHAnsi"/>
              </w:rPr>
              <w:t>DECEMBER</w:t>
            </w:r>
            <w:r w:rsidR="005778FE" w:rsidRPr="00832897">
              <w:rPr>
                <w:rFonts w:cstheme="minorHAnsi"/>
              </w:rPr>
              <w:t xml:space="preserve"> 2021 – </w:t>
            </w:r>
            <w:r>
              <w:rPr>
                <w:rFonts w:cstheme="minorHAnsi"/>
              </w:rPr>
              <w:t>JANUARY</w:t>
            </w:r>
            <w:r w:rsidR="005778FE" w:rsidRPr="00832897">
              <w:rPr>
                <w:rFonts w:cstheme="minorHAnsi"/>
              </w:rPr>
              <w:t xml:space="preserve"> 2021</w:t>
            </w:r>
          </w:p>
          <w:p w14:paraId="2007E9CF" w14:textId="3AB9C8A3" w:rsidR="005778FE" w:rsidRPr="00832897" w:rsidRDefault="005778FE" w:rsidP="005778FE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5778FE">
              <w:rPr>
                <w:rFonts w:cstheme="minorHAnsi"/>
                <w:color w:val="000000" w:themeColor="text1"/>
              </w:rPr>
              <w:t>Stock Associa</w:t>
            </w:r>
            <w:r w:rsidR="009655C6">
              <w:rPr>
                <w:rFonts w:cstheme="minorHAnsi"/>
                <w:color w:val="000000" w:themeColor="text1"/>
              </w:rPr>
              <w:t>t</w:t>
            </w:r>
            <w:r w:rsidRPr="005778FE">
              <w:rPr>
                <w:rFonts w:cstheme="minorHAnsi"/>
                <w:color w:val="000000" w:themeColor="text1"/>
              </w:rPr>
              <w:t xml:space="preserve">e, </w:t>
            </w:r>
            <w:r>
              <w:rPr>
                <w:rStyle w:val="SubtleReference"/>
              </w:rPr>
              <w:t>Browns shoes</w:t>
            </w:r>
            <w:r w:rsidRPr="00832897">
              <w:rPr>
                <w:rStyle w:val="SubtleReference"/>
                <w:rFonts w:cstheme="minorHAnsi"/>
              </w:rPr>
              <w:t>, vancouver</w:t>
            </w:r>
          </w:p>
          <w:p w14:paraId="02F81C06" w14:textId="3D9EF564" w:rsidR="009B6ECF" w:rsidRDefault="009655C6" w:rsidP="00151DF6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Managed the stock</w:t>
            </w:r>
            <w:r w:rsidR="009B6ECF">
              <w:rPr>
                <w:rFonts w:cstheme="minorHAnsi"/>
              </w:rPr>
              <w:t>room</w:t>
            </w:r>
            <w:r>
              <w:rPr>
                <w:rFonts w:cstheme="minorHAnsi"/>
              </w:rPr>
              <w:t xml:space="preserve"> of the </w:t>
            </w:r>
            <w:r w:rsidR="009B6ECF">
              <w:rPr>
                <w:rFonts w:cstheme="minorHAnsi"/>
              </w:rPr>
              <w:t>store</w:t>
            </w:r>
            <w:r>
              <w:rPr>
                <w:rFonts w:cstheme="minorHAnsi"/>
              </w:rPr>
              <w:t xml:space="preserve"> </w:t>
            </w:r>
            <w:r w:rsidR="009B6ECF">
              <w:rPr>
                <w:rFonts w:cstheme="minorHAnsi"/>
              </w:rPr>
              <w:t>by receiving the deliveries and preparing the</w:t>
            </w:r>
            <w:r w:rsidR="000D7FB3">
              <w:rPr>
                <w:rFonts w:cstheme="minorHAnsi"/>
              </w:rPr>
              <w:t xml:space="preserve"> </w:t>
            </w:r>
            <w:r w:rsidR="009B6ECF">
              <w:rPr>
                <w:rFonts w:cstheme="minorHAnsi"/>
              </w:rPr>
              <w:t>shipment for next stores.</w:t>
            </w:r>
          </w:p>
          <w:p w14:paraId="402B0118" w14:textId="77777777" w:rsidR="005778FE" w:rsidRDefault="009B6ECF" w:rsidP="004A49C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Assisted customers on daily basis </w:t>
            </w:r>
            <w:r w:rsidR="007B266A">
              <w:rPr>
                <w:rFonts w:cstheme="minorHAnsi"/>
              </w:rPr>
              <w:t>to facilitate</w:t>
            </w:r>
            <w:r w:rsidR="000D7FB3">
              <w:rPr>
                <w:rFonts w:cstheme="minorHAnsi"/>
              </w:rPr>
              <w:t xml:space="preserve"> their product purchase decisions</w:t>
            </w:r>
            <w:r w:rsidR="007B266A">
              <w:rPr>
                <w:rFonts w:cstheme="minorHAnsi"/>
              </w:rPr>
              <w:t>.</w:t>
            </w:r>
            <w:bookmarkEnd w:id="3"/>
          </w:p>
          <w:p w14:paraId="3D49B8BB" w14:textId="77777777" w:rsidR="0086087E" w:rsidRDefault="0086087E" w:rsidP="0086087E">
            <w:pPr>
              <w:rPr>
                <w:rFonts w:cstheme="minorHAnsi"/>
              </w:rPr>
            </w:pPr>
          </w:p>
          <w:p w14:paraId="5040BE5E" w14:textId="728E41AA" w:rsidR="0086087E" w:rsidRPr="00832897" w:rsidRDefault="0086087E" w:rsidP="0086087E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February</w:t>
            </w:r>
            <w:r w:rsidRPr="00832897">
              <w:rPr>
                <w:rFonts w:cstheme="minorHAnsi"/>
              </w:rPr>
              <w:t xml:space="preserve"> 2021 – </w:t>
            </w:r>
            <w:r>
              <w:rPr>
                <w:rFonts w:cstheme="minorHAnsi"/>
              </w:rPr>
              <w:t>Present</w:t>
            </w:r>
          </w:p>
          <w:p w14:paraId="5ED3ED38" w14:textId="6B3163C5" w:rsidR="0086087E" w:rsidRPr="00832897" w:rsidRDefault="0086087E" w:rsidP="0086087E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IT TEchnician</w:t>
            </w:r>
            <w:r w:rsidRPr="005778FE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Style w:val="SubtleReference"/>
                <w:rFonts w:cstheme="minorHAnsi"/>
              </w:rPr>
              <w:t>G</w:t>
            </w:r>
            <w:r>
              <w:rPr>
                <w:rStyle w:val="SubtleReference"/>
              </w:rPr>
              <w:t>r</w:t>
            </w:r>
            <w:r w:rsidR="004D4773">
              <w:rPr>
                <w:rStyle w:val="SubtleReference"/>
              </w:rPr>
              <w:t>EAT</w:t>
            </w:r>
            <w:r>
              <w:rPr>
                <w:rStyle w:val="SubtleReference"/>
              </w:rPr>
              <w:t xml:space="preserve"> River Financial Services</w:t>
            </w:r>
            <w:r w:rsidRPr="00832897">
              <w:rPr>
                <w:rStyle w:val="SubtleReference"/>
                <w:rFonts w:cstheme="minorHAnsi"/>
              </w:rPr>
              <w:t xml:space="preserve">, </w:t>
            </w:r>
            <w:bookmarkStart w:id="4" w:name="OLE_LINK2"/>
            <w:r w:rsidRPr="00832897">
              <w:rPr>
                <w:rStyle w:val="SubtleReference"/>
                <w:rFonts w:cstheme="minorHAnsi"/>
              </w:rPr>
              <w:t>vancouver</w:t>
            </w:r>
            <w:bookmarkEnd w:id="4"/>
          </w:p>
          <w:p w14:paraId="03406BB8" w14:textId="2AEFC69B" w:rsidR="0086087E" w:rsidRDefault="0086087E" w:rsidP="0086087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Assisted the lead technician in major IT setup for 2 bank branches for </w:t>
            </w:r>
            <w:r w:rsidRPr="00074626">
              <w:rPr>
                <w:rFonts w:cstheme="minorHAnsi"/>
                <w:b/>
                <w:bCs/>
              </w:rPr>
              <w:t xml:space="preserve">Bank </w:t>
            </w:r>
            <w:r w:rsidR="00074626">
              <w:rPr>
                <w:rFonts w:cstheme="minorHAnsi"/>
                <w:b/>
                <w:bCs/>
              </w:rPr>
              <w:t>of</w:t>
            </w:r>
            <w:r w:rsidRPr="00074626">
              <w:rPr>
                <w:rFonts w:cstheme="minorHAnsi"/>
                <w:b/>
                <w:bCs/>
              </w:rPr>
              <w:t xml:space="preserve"> Montreal </w:t>
            </w:r>
            <w:r>
              <w:rPr>
                <w:rFonts w:cstheme="minorHAnsi"/>
              </w:rPr>
              <w:t>in Vancouver.</w:t>
            </w:r>
          </w:p>
          <w:p w14:paraId="046F5528" w14:textId="02C440B9" w:rsidR="0086087E" w:rsidRDefault="0086087E" w:rsidP="0086087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Worked with I</w:t>
            </w:r>
            <w:r w:rsidRPr="00074626">
              <w:rPr>
                <w:rFonts w:cstheme="minorHAnsi"/>
                <w:b/>
                <w:bCs/>
              </w:rPr>
              <w:t>BM</w:t>
            </w:r>
            <w:r>
              <w:rPr>
                <w:rFonts w:cstheme="minorHAnsi"/>
              </w:rPr>
              <w:t xml:space="preserve"> team and </w:t>
            </w:r>
            <w:r w:rsidRPr="00074626">
              <w:rPr>
                <w:rFonts w:cstheme="minorHAnsi"/>
                <w:b/>
                <w:bCs/>
              </w:rPr>
              <w:t>Lexmark</w:t>
            </w:r>
            <w:r>
              <w:rPr>
                <w:rFonts w:cstheme="minorHAnsi"/>
              </w:rPr>
              <w:t xml:space="preserve"> Printers Team.</w:t>
            </w:r>
          </w:p>
          <w:p w14:paraId="2A04BC4A" w14:textId="2671378E" w:rsidR="0086087E" w:rsidRDefault="0086087E" w:rsidP="0086087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Provided Tech Support to bank employees with hardware installation and printer setups.</w:t>
            </w:r>
          </w:p>
          <w:p w14:paraId="606D1B26" w14:textId="43380FC9" w:rsidR="0086087E" w:rsidRDefault="00074626" w:rsidP="0086087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Worked with </w:t>
            </w:r>
            <w:r w:rsidRPr="00074626">
              <w:rPr>
                <w:rFonts w:cstheme="minorHAnsi"/>
                <w:b/>
                <w:bCs/>
              </w:rPr>
              <w:t>Canada Post</w:t>
            </w:r>
            <w:r>
              <w:rPr>
                <w:rFonts w:cstheme="minorHAnsi"/>
              </w:rPr>
              <w:t xml:space="preserve"> employees in reinstalling their computer systems.</w:t>
            </w:r>
          </w:p>
          <w:p w14:paraId="58C2633E" w14:textId="452B87E5" w:rsidR="00074626" w:rsidRPr="0086087E" w:rsidRDefault="00074626" w:rsidP="0086087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Worked with </w:t>
            </w:r>
            <w:r w:rsidRPr="00074626">
              <w:rPr>
                <w:rFonts w:cstheme="minorHAnsi"/>
                <w:b/>
                <w:bCs/>
              </w:rPr>
              <w:t>Pearson Labs</w:t>
            </w:r>
            <w:r>
              <w:rPr>
                <w:rFonts w:cstheme="minorHAnsi"/>
              </w:rPr>
              <w:t xml:space="preserve"> in installing new hardware along with server setup and provided tech support in collaboration with </w:t>
            </w:r>
            <w:r w:rsidRPr="00074626">
              <w:rPr>
                <w:rFonts w:cstheme="minorHAnsi"/>
                <w:b/>
                <w:bCs/>
              </w:rPr>
              <w:t>HP team</w:t>
            </w:r>
            <w:r>
              <w:rPr>
                <w:rFonts w:cstheme="minorHAnsi"/>
              </w:rPr>
              <w:t>.</w:t>
            </w:r>
          </w:p>
          <w:p w14:paraId="068E9BCF" w14:textId="77777777" w:rsidR="00074626" w:rsidRDefault="00074626" w:rsidP="0086087E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</w:p>
          <w:p w14:paraId="12B81BAE" w14:textId="617953BE" w:rsidR="0086087E" w:rsidRPr="00832897" w:rsidRDefault="0086087E" w:rsidP="0086087E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>
              <w:rPr>
                <w:rFonts w:cstheme="minorHAnsi"/>
              </w:rPr>
              <w:t>February 2021</w:t>
            </w:r>
            <w:r w:rsidRPr="00832897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>Present</w:t>
            </w:r>
          </w:p>
          <w:p w14:paraId="3C0AAFEA" w14:textId="65B52491" w:rsidR="0086087E" w:rsidRPr="00832897" w:rsidRDefault="0086087E" w:rsidP="0086087E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Flutter </w:t>
            </w:r>
            <w:r w:rsidR="00074626">
              <w:rPr>
                <w:rFonts w:cstheme="minorHAnsi"/>
                <w:color w:val="000000" w:themeColor="text1"/>
              </w:rPr>
              <w:t xml:space="preserve">Hybrid Mobile app </w:t>
            </w:r>
            <w:r>
              <w:rPr>
                <w:rFonts w:cstheme="minorHAnsi"/>
                <w:color w:val="000000" w:themeColor="text1"/>
              </w:rPr>
              <w:t>Developer</w:t>
            </w:r>
            <w:r w:rsidRPr="005778FE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Style w:val="SubtleReference"/>
              </w:rPr>
              <w:t>Evolve Branding</w:t>
            </w:r>
            <w:r w:rsidRPr="00832897">
              <w:rPr>
                <w:rStyle w:val="SubtleReference"/>
                <w:rFonts w:cstheme="minorHAnsi"/>
              </w:rPr>
              <w:t>, vancouver</w:t>
            </w:r>
          </w:p>
          <w:p w14:paraId="010B6559" w14:textId="6ACD26D4" w:rsidR="0086087E" w:rsidRDefault="0086087E" w:rsidP="0086087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Working on compan</w:t>
            </w:r>
            <w:r w:rsidR="00074626">
              <w:rPr>
                <w:rFonts w:cstheme="minorHAnsi"/>
              </w:rPr>
              <w:t>y’</w:t>
            </w:r>
            <w:r>
              <w:rPr>
                <w:rFonts w:cstheme="minorHAnsi"/>
              </w:rPr>
              <w:t>s new app which will offer volunteering internship opportunity to new college graduate students.</w:t>
            </w:r>
          </w:p>
          <w:p w14:paraId="380C539B" w14:textId="77777777" w:rsidR="0086087E" w:rsidRDefault="00074626" w:rsidP="00074626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Managing the team of 5 employees for completion of this project.</w:t>
            </w:r>
          </w:p>
          <w:p w14:paraId="48E378B5" w14:textId="5D6CE31A" w:rsidR="004D4773" w:rsidRPr="0086087E" w:rsidRDefault="004D4773" w:rsidP="00074626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Working on Flutter App with Firebase and Get X which will have messaging and project posting features.</w:t>
            </w:r>
          </w:p>
        </w:tc>
      </w:tr>
    </w:tbl>
    <w:p w14:paraId="1875E584" w14:textId="1EF99AF1" w:rsidR="00DA59AA" w:rsidRPr="00F1676B" w:rsidRDefault="00A76C8F" w:rsidP="0097790C">
      <w:pPr>
        <w:pStyle w:val="Heading1"/>
        <w:rPr>
          <w:rFonts w:asciiTheme="minorHAnsi" w:hAnsiTheme="minorHAnsi" w:cstheme="minorHAnsi"/>
          <w:i/>
          <w:iCs/>
          <w:u w:val="single"/>
        </w:rPr>
      </w:pPr>
      <w:r w:rsidRPr="00F1676B">
        <w:rPr>
          <w:rFonts w:asciiTheme="minorHAnsi" w:hAnsiTheme="minorHAnsi" w:cstheme="minorHAnsi"/>
          <w:i/>
          <w:iCs/>
          <w:u w:val="single"/>
        </w:rPr>
        <w:lastRenderedPageBreak/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832897" w14:paraId="50E40BEC" w14:textId="77777777" w:rsidTr="00D66A52">
        <w:tc>
          <w:tcPr>
            <w:tcW w:w="9355" w:type="dxa"/>
          </w:tcPr>
          <w:p w14:paraId="7DF2AD53" w14:textId="77777777" w:rsidR="001D0BF1" w:rsidRPr="00832897" w:rsidRDefault="0011459D" w:rsidP="001D0BF1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832897">
              <w:rPr>
                <w:rFonts w:cstheme="minorHAnsi"/>
              </w:rPr>
              <w:t>2017-2020</w:t>
            </w:r>
          </w:p>
          <w:p w14:paraId="61F04814" w14:textId="77777777" w:rsidR="001D0BF1" w:rsidRPr="00832897" w:rsidRDefault="0011459D" w:rsidP="001D0BF1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12668F">
              <w:rPr>
                <w:rFonts w:cstheme="minorHAnsi"/>
                <w:color w:val="000000" w:themeColor="text1"/>
              </w:rPr>
              <w:t>Bachelor of commerce</w:t>
            </w:r>
            <w:r w:rsidR="001D0BF1" w:rsidRPr="0012668F">
              <w:rPr>
                <w:rFonts w:cstheme="minorHAnsi"/>
                <w:color w:val="000000" w:themeColor="text1"/>
              </w:rPr>
              <w:t xml:space="preserve">, </w:t>
            </w:r>
            <w:r w:rsidRPr="00832897">
              <w:rPr>
                <w:rStyle w:val="SubtleReference"/>
                <w:rFonts w:cstheme="minorHAnsi"/>
              </w:rPr>
              <w:t>kurukshetra university</w:t>
            </w:r>
          </w:p>
          <w:p w14:paraId="6A5F122D" w14:textId="77777777" w:rsidR="000D7FB3" w:rsidRPr="000D7FB3" w:rsidRDefault="0011459D" w:rsidP="000D7FB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0D7FB3">
              <w:rPr>
                <w:rFonts w:cstheme="minorHAnsi"/>
              </w:rPr>
              <w:t xml:space="preserve">Completed with 65%. </w:t>
            </w:r>
          </w:p>
          <w:p w14:paraId="5A0A1C14" w14:textId="261ABA05" w:rsidR="007538DC" w:rsidRPr="000D7FB3" w:rsidRDefault="0011459D" w:rsidP="000D7FB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0D7FB3">
              <w:rPr>
                <w:rFonts w:cstheme="minorHAnsi"/>
              </w:rPr>
              <w:t>Studied about Business Management, Computer Systems, Digital Marketing, IT Support, Business Statistics, and Accounting.</w:t>
            </w:r>
          </w:p>
        </w:tc>
      </w:tr>
      <w:tr w:rsidR="00F61DF9" w:rsidRPr="00832897" w14:paraId="7C96E551" w14:textId="77777777" w:rsidTr="00F61DF9">
        <w:tc>
          <w:tcPr>
            <w:tcW w:w="9355" w:type="dxa"/>
            <w:tcMar>
              <w:top w:w="216" w:type="dxa"/>
            </w:tcMar>
          </w:tcPr>
          <w:p w14:paraId="57AA42B6" w14:textId="77777777" w:rsidR="00F61DF9" w:rsidRPr="00832897" w:rsidRDefault="0011459D" w:rsidP="00F61DF9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832897">
              <w:rPr>
                <w:rFonts w:cstheme="minorHAnsi"/>
              </w:rPr>
              <w:t>2021-2023</w:t>
            </w:r>
          </w:p>
          <w:p w14:paraId="39CE2220" w14:textId="77777777" w:rsidR="00F61DF9" w:rsidRPr="00832897" w:rsidRDefault="0011459D" w:rsidP="00F61DF9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12668F">
              <w:rPr>
                <w:rFonts w:cstheme="minorHAnsi"/>
                <w:color w:val="000000" w:themeColor="text1"/>
              </w:rPr>
              <w:t>post degree diploma – business administration</w:t>
            </w:r>
            <w:r w:rsidR="00F61DF9" w:rsidRPr="0012668F">
              <w:rPr>
                <w:rFonts w:cstheme="minorHAnsi"/>
                <w:color w:val="000000" w:themeColor="text1"/>
              </w:rPr>
              <w:t xml:space="preserve">, </w:t>
            </w:r>
            <w:r w:rsidRPr="00832897">
              <w:rPr>
                <w:rStyle w:val="SubtleReference"/>
                <w:rFonts w:cstheme="minorHAnsi"/>
              </w:rPr>
              <w:t>langara college</w:t>
            </w:r>
          </w:p>
          <w:p w14:paraId="33FFEF95" w14:textId="77777777" w:rsidR="00F61DF9" w:rsidRPr="000D7FB3" w:rsidRDefault="00485DD2" w:rsidP="000D7FB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0D7FB3">
              <w:rPr>
                <w:rFonts w:cstheme="minorHAnsi"/>
              </w:rPr>
              <w:t>Based on study of Organizational Behavior and Management, Accounting for Managers, Project Management, and Canadian Marketing Strategies as well.</w:t>
            </w:r>
          </w:p>
        </w:tc>
      </w:tr>
    </w:tbl>
    <w:p w14:paraId="104C1607" w14:textId="74C2A2A7" w:rsidR="00A76C8F" w:rsidRPr="00F1676B" w:rsidRDefault="00A76C8F" w:rsidP="004A49CE">
      <w:pPr>
        <w:pStyle w:val="Heading1"/>
        <w:rPr>
          <w:rFonts w:asciiTheme="minorHAnsi" w:hAnsiTheme="minorHAnsi" w:cstheme="minorHAnsi"/>
          <w:i/>
          <w:iCs/>
          <w:u w:val="single"/>
        </w:rPr>
      </w:pPr>
      <w:r w:rsidRPr="00F1676B">
        <w:rPr>
          <w:rFonts w:asciiTheme="minorHAnsi" w:hAnsiTheme="minorHAnsi" w:cstheme="minorHAnsi"/>
          <w:i/>
          <w:iCs/>
          <w:u w:val="single"/>
        </w:rPr>
        <w:t>Certifications and LIcense</w:t>
      </w:r>
    </w:p>
    <w:p w14:paraId="0212E597" w14:textId="19FC5BCB" w:rsidR="00B45F02" w:rsidRDefault="00B45F02" w:rsidP="00B45F02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IBM Full Stack Software Developer</w:t>
      </w:r>
    </w:p>
    <w:p w14:paraId="015A39D7" w14:textId="733A6EC1" w:rsidR="00E10139" w:rsidRDefault="00E10139" w:rsidP="00B45F02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Lenovo Hardware Support Certifications</w:t>
      </w:r>
    </w:p>
    <w:p w14:paraId="23B7D5CE" w14:textId="4C9DAECF" w:rsidR="00E10139" w:rsidRPr="00CE0086" w:rsidRDefault="00E10139" w:rsidP="00B45F02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Flutter LinkedIn Certifications.</w:t>
      </w:r>
    </w:p>
    <w:p w14:paraId="29FE8F86" w14:textId="77777777" w:rsidR="00B45F02" w:rsidRPr="0013201F" w:rsidRDefault="00B45F02" w:rsidP="00B45F02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</w:rPr>
      </w:pPr>
      <w:r w:rsidRPr="00CE0086">
        <w:rPr>
          <w:rFonts w:cstheme="minorHAnsi"/>
          <w:color w:val="000000" w:themeColor="text1"/>
          <w:sz w:val="24"/>
          <w:szCs w:val="24"/>
        </w:rPr>
        <w:t>Full Stack Web Development Certificate</w:t>
      </w:r>
    </w:p>
    <w:p w14:paraId="25D4CDF7" w14:textId="77777777" w:rsidR="00B45F02" w:rsidRPr="00CE0086" w:rsidRDefault="00B45F02" w:rsidP="00B45F02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</w:rPr>
      </w:pPr>
      <w:r w:rsidRPr="00CE0086">
        <w:rPr>
          <w:rFonts w:cstheme="minorHAnsi"/>
          <w:color w:val="000000" w:themeColor="text1"/>
          <w:sz w:val="24"/>
          <w:szCs w:val="24"/>
        </w:rPr>
        <w:t>Indian Driving License</w:t>
      </w:r>
    </w:p>
    <w:p w14:paraId="6FEE55BE" w14:textId="77777777" w:rsidR="00B45F02" w:rsidRPr="00CE0086" w:rsidRDefault="00B45F02" w:rsidP="00B45F02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</w:rPr>
      </w:pPr>
      <w:r w:rsidRPr="00CE0086">
        <w:rPr>
          <w:rFonts w:cstheme="minorHAnsi"/>
          <w:color w:val="000000" w:themeColor="text1"/>
          <w:sz w:val="24"/>
          <w:szCs w:val="24"/>
        </w:rPr>
        <w:t>IELTS 8 Band Certificate</w:t>
      </w:r>
    </w:p>
    <w:p w14:paraId="50289310" w14:textId="60CD6863" w:rsidR="004A49CE" w:rsidRDefault="00B45F02" w:rsidP="00B45F02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</w:rPr>
      </w:pPr>
      <w:r w:rsidRPr="00CE0086">
        <w:rPr>
          <w:rFonts w:cstheme="minorHAnsi"/>
          <w:color w:val="000000" w:themeColor="text1"/>
          <w:sz w:val="24"/>
          <w:szCs w:val="24"/>
        </w:rPr>
        <w:t>TCPS certificate</w:t>
      </w:r>
    </w:p>
    <w:p w14:paraId="432A867D" w14:textId="10477103" w:rsidR="004D4773" w:rsidRPr="00B45F02" w:rsidRDefault="004D4773" w:rsidP="00B45F02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BC Class 5 Driving License</w:t>
      </w:r>
      <w:bookmarkEnd w:id="0"/>
    </w:p>
    <w:sectPr w:rsidR="004D4773" w:rsidRPr="00B45F02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542B" w14:textId="77777777" w:rsidR="00200CD5" w:rsidRDefault="00200CD5" w:rsidP="0068194B">
      <w:r>
        <w:separator/>
      </w:r>
    </w:p>
    <w:p w14:paraId="1D99BE74" w14:textId="77777777" w:rsidR="00200CD5" w:rsidRDefault="00200CD5"/>
    <w:p w14:paraId="2E2C30E6" w14:textId="77777777" w:rsidR="00200CD5" w:rsidRDefault="00200CD5"/>
  </w:endnote>
  <w:endnote w:type="continuationSeparator" w:id="0">
    <w:p w14:paraId="2DD95AE1" w14:textId="77777777" w:rsidR="00200CD5" w:rsidRDefault="00200CD5" w:rsidP="0068194B">
      <w:r>
        <w:continuationSeparator/>
      </w:r>
    </w:p>
    <w:p w14:paraId="06802F5A" w14:textId="77777777" w:rsidR="00200CD5" w:rsidRDefault="00200CD5"/>
    <w:p w14:paraId="7EA5395A" w14:textId="77777777" w:rsidR="00200CD5" w:rsidRDefault="00200C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948D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6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23CEC" w14:textId="77777777" w:rsidR="00200CD5" w:rsidRDefault="00200CD5" w:rsidP="0068194B">
      <w:r>
        <w:separator/>
      </w:r>
    </w:p>
    <w:p w14:paraId="63B81BF6" w14:textId="77777777" w:rsidR="00200CD5" w:rsidRDefault="00200CD5"/>
    <w:p w14:paraId="29159618" w14:textId="77777777" w:rsidR="00200CD5" w:rsidRDefault="00200CD5"/>
  </w:footnote>
  <w:footnote w:type="continuationSeparator" w:id="0">
    <w:p w14:paraId="78AABE4E" w14:textId="77777777" w:rsidR="00200CD5" w:rsidRDefault="00200CD5" w:rsidP="0068194B">
      <w:r>
        <w:continuationSeparator/>
      </w:r>
    </w:p>
    <w:p w14:paraId="4953AD9F" w14:textId="77777777" w:rsidR="00200CD5" w:rsidRDefault="00200CD5"/>
    <w:p w14:paraId="2A388D32" w14:textId="77777777" w:rsidR="00200CD5" w:rsidRDefault="00200C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84DA2" w14:textId="3CDE3332" w:rsidR="00E31CF4" w:rsidRPr="00832897" w:rsidRDefault="00E31CF4" w:rsidP="00E31CF4">
    <w:pPr>
      <w:pStyle w:val="Title"/>
      <w:rPr>
        <w:rFonts w:asciiTheme="minorHAnsi" w:hAnsiTheme="minorHAnsi" w:cstheme="minorHAnsi"/>
        <w:sz w:val="48"/>
        <w:szCs w:val="48"/>
      </w:rPr>
    </w:pPr>
    <w:r w:rsidRPr="00832897">
      <w:rPr>
        <w:rFonts w:asciiTheme="minorHAnsi" w:hAnsiTheme="minorHAnsi" w:cstheme="minorHAnsi"/>
        <w:sz w:val="48"/>
        <w:szCs w:val="48"/>
      </w:rPr>
      <w:t xml:space="preserve">Nitin </w:t>
    </w:r>
    <w:r w:rsidRPr="00832897">
      <w:rPr>
        <w:rStyle w:val="IntenseEmphasis"/>
        <w:rFonts w:asciiTheme="minorHAnsi" w:hAnsiTheme="minorHAnsi" w:cstheme="minorHAnsi"/>
        <w:sz w:val="48"/>
        <w:szCs w:val="48"/>
      </w:rPr>
      <w:t>kumar</w:t>
    </w:r>
  </w:p>
  <w:p w14:paraId="15672382" w14:textId="77777777" w:rsidR="00E31CF4" w:rsidRPr="00832897" w:rsidRDefault="00E31CF4" w:rsidP="00E31CF4">
    <w:pPr>
      <w:pStyle w:val="ContactInfo"/>
      <w:rPr>
        <w:rFonts w:cstheme="minorHAnsi"/>
      </w:rPr>
    </w:pPr>
    <w:r w:rsidRPr="00832897">
      <w:rPr>
        <w:rFonts w:cstheme="minorHAnsi"/>
      </w:rPr>
      <w:t xml:space="preserve">12561 112A Avenue Surrey, V3V 3L3, BC </w:t>
    </w:r>
    <w:sdt>
      <w:sdtPr>
        <w:rPr>
          <w:rFonts w:cstheme="minorHAnsi"/>
        </w:rPr>
        <w:alias w:val="Divider dot:"/>
        <w:tag w:val="Divider dot:"/>
        <w:id w:val="-1459182552"/>
        <w:placeholder>
          <w:docPart w:val="0E43EAFE42E1074E85B59C6BECFB722C"/>
        </w:placeholder>
        <w:temporary/>
        <w:showingPlcHdr/>
        <w15:appearance w15:val="hidden"/>
      </w:sdtPr>
      <w:sdtEndPr/>
      <w:sdtContent>
        <w:r w:rsidRPr="00832897">
          <w:rPr>
            <w:rFonts w:cstheme="minorHAnsi"/>
          </w:rPr>
          <w:t>·</w:t>
        </w:r>
      </w:sdtContent>
    </w:sdt>
    <w:r w:rsidRPr="00832897">
      <w:rPr>
        <w:rFonts w:cstheme="minorHAnsi"/>
      </w:rPr>
      <w:t xml:space="preserve"> +1 778 636 7121</w:t>
    </w:r>
  </w:p>
  <w:p w14:paraId="749C45CD" w14:textId="772AB7E8" w:rsidR="00E31CF4" w:rsidRDefault="00200CD5" w:rsidP="00E31CF4">
    <w:pPr>
      <w:pStyle w:val="Header"/>
      <w:jc w:val="center"/>
    </w:pPr>
    <w:hyperlink r:id="rId1" w:history="1">
      <w:r w:rsidR="00E31CF4" w:rsidRPr="00832897">
        <w:rPr>
          <w:rStyle w:val="Hyperlink"/>
          <w:rFonts w:cstheme="minorHAnsi"/>
        </w:rPr>
        <w:t>kumarnitin.0798@gmail.com</w:t>
      </w:r>
    </w:hyperlink>
    <w:sdt>
      <w:sdtPr>
        <w:rPr>
          <w:rFonts w:cstheme="minorHAnsi"/>
        </w:rPr>
        <w:alias w:val="Divider dot:"/>
        <w:tag w:val="Divider dot:"/>
        <w:id w:val="2000459528"/>
        <w:placeholder>
          <w:docPart w:val="F1522EA3580CF943B5C4E4583D1A40AA"/>
        </w:placeholder>
        <w:temporary/>
        <w:showingPlcHdr/>
        <w15:appearance w15:val="hidden"/>
      </w:sdtPr>
      <w:sdtEndPr/>
      <w:sdtContent>
        <w:r w:rsidR="00E31CF4" w:rsidRPr="00832897">
          <w:rPr>
            <w:rFonts w:cstheme="minorHAnsi"/>
          </w:rPr>
          <w:t>·</w:t>
        </w:r>
      </w:sdtContent>
    </w:sdt>
    <w:r w:rsidR="00E31CF4" w:rsidRPr="00832897">
      <w:rPr>
        <w:rFonts w:cstheme="minorHAnsi"/>
      </w:rPr>
      <w:t xml:space="preserve"> </w:t>
    </w:r>
    <w:hyperlink r:id="rId2" w:history="1">
      <w:r w:rsidR="00E31CF4" w:rsidRPr="00832897">
        <w:rPr>
          <w:rStyle w:val="Hyperlink"/>
          <w:rFonts w:cstheme="minorHAnsi"/>
        </w:rPr>
        <w:t>https://nitink167.github.io/</w:t>
      </w:r>
    </w:hyperlink>
  </w:p>
  <w:p w14:paraId="1E282D6A" w14:textId="25B38FB1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302D4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B45A70"/>
    <w:multiLevelType w:val="hybridMultilevel"/>
    <w:tmpl w:val="92AC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C536C"/>
    <w:multiLevelType w:val="hybridMultilevel"/>
    <w:tmpl w:val="48DA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D7E73BE"/>
    <w:multiLevelType w:val="hybridMultilevel"/>
    <w:tmpl w:val="1E9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CC1156"/>
    <w:multiLevelType w:val="hybridMultilevel"/>
    <w:tmpl w:val="6A52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C2D92"/>
    <w:multiLevelType w:val="hybridMultilevel"/>
    <w:tmpl w:val="92BA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B787F"/>
    <w:multiLevelType w:val="hybridMultilevel"/>
    <w:tmpl w:val="4FEE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B707F"/>
    <w:multiLevelType w:val="hybridMultilevel"/>
    <w:tmpl w:val="30E6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C48029C"/>
    <w:multiLevelType w:val="hybridMultilevel"/>
    <w:tmpl w:val="7C82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72E63"/>
    <w:multiLevelType w:val="hybridMultilevel"/>
    <w:tmpl w:val="8184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60463"/>
    <w:multiLevelType w:val="hybridMultilevel"/>
    <w:tmpl w:val="E160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43346"/>
    <w:multiLevelType w:val="hybridMultilevel"/>
    <w:tmpl w:val="7752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91544"/>
    <w:multiLevelType w:val="hybridMultilevel"/>
    <w:tmpl w:val="2C10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9211C"/>
    <w:multiLevelType w:val="hybridMultilevel"/>
    <w:tmpl w:val="E2462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C41039"/>
    <w:multiLevelType w:val="hybridMultilevel"/>
    <w:tmpl w:val="2944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3000E"/>
    <w:multiLevelType w:val="hybridMultilevel"/>
    <w:tmpl w:val="3B56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23"/>
  </w:num>
  <w:num w:numId="16">
    <w:abstractNumId w:val="11"/>
  </w:num>
  <w:num w:numId="17">
    <w:abstractNumId w:val="21"/>
  </w:num>
  <w:num w:numId="18">
    <w:abstractNumId w:val="15"/>
  </w:num>
  <w:num w:numId="19">
    <w:abstractNumId w:val="16"/>
  </w:num>
  <w:num w:numId="20">
    <w:abstractNumId w:val="26"/>
  </w:num>
  <w:num w:numId="21">
    <w:abstractNumId w:val="13"/>
  </w:num>
  <w:num w:numId="22">
    <w:abstractNumId w:val="24"/>
  </w:num>
  <w:num w:numId="23">
    <w:abstractNumId w:val="18"/>
  </w:num>
  <w:num w:numId="24">
    <w:abstractNumId w:val="20"/>
  </w:num>
  <w:num w:numId="25">
    <w:abstractNumId w:val="17"/>
  </w:num>
  <w:num w:numId="26">
    <w:abstractNumId w:val="22"/>
  </w:num>
  <w:num w:numId="27">
    <w:abstractNumId w:val="2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0B6"/>
    <w:rsid w:val="000001EF"/>
    <w:rsid w:val="00007322"/>
    <w:rsid w:val="00007728"/>
    <w:rsid w:val="00024584"/>
    <w:rsid w:val="00024730"/>
    <w:rsid w:val="00055E95"/>
    <w:rsid w:val="00060E9A"/>
    <w:rsid w:val="0007021F"/>
    <w:rsid w:val="00074626"/>
    <w:rsid w:val="00074FAD"/>
    <w:rsid w:val="000B2BA5"/>
    <w:rsid w:val="000D2C2B"/>
    <w:rsid w:val="000D7FB3"/>
    <w:rsid w:val="000E3403"/>
    <w:rsid w:val="000F2F8C"/>
    <w:rsid w:val="0010006E"/>
    <w:rsid w:val="001045A8"/>
    <w:rsid w:val="0011459D"/>
    <w:rsid w:val="00114A91"/>
    <w:rsid w:val="0012668F"/>
    <w:rsid w:val="001427E1"/>
    <w:rsid w:val="00151DF6"/>
    <w:rsid w:val="00163668"/>
    <w:rsid w:val="00171566"/>
    <w:rsid w:val="00174676"/>
    <w:rsid w:val="001755A8"/>
    <w:rsid w:val="001802AB"/>
    <w:rsid w:val="00184014"/>
    <w:rsid w:val="001902A5"/>
    <w:rsid w:val="00192008"/>
    <w:rsid w:val="00193303"/>
    <w:rsid w:val="001B55C3"/>
    <w:rsid w:val="001C0E68"/>
    <w:rsid w:val="001C4B6F"/>
    <w:rsid w:val="001C5E2F"/>
    <w:rsid w:val="001D0BF1"/>
    <w:rsid w:val="001E3120"/>
    <w:rsid w:val="001E7E0C"/>
    <w:rsid w:val="001F0BB0"/>
    <w:rsid w:val="001F37FE"/>
    <w:rsid w:val="001F42A3"/>
    <w:rsid w:val="001F4E6D"/>
    <w:rsid w:val="001F6140"/>
    <w:rsid w:val="00200CD5"/>
    <w:rsid w:val="00203573"/>
    <w:rsid w:val="0020597D"/>
    <w:rsid w:val="00213B4C"/>
    <w:rsid w:val="00216025"/>
    <w:rsid w:val="002253B0"/>
    <w:rsid w:val="00235383"/>
    <w:rsid w:val="00236D54"/>
    <w:rsid w:val="00241221"/>
    <w:rsid w:val="00241D8C"/>
    <w:rsid w:val="00241FDB"/>
    <w:rsid w:val="0024720C"/>
    <w:rsid w:val="00257428"/>
    <w:rsid w:val="002617AE"/>
    <w:rsid w:val="002638D0"/>
    <w:rsid w:val="00264332"/>
    <w:rsid w:val="002647D3"/>
    <w:rsid w:val="00275EAE"/>
    <w:rsid w:val="002846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25F4"/>
    <w:rsid w:val="00316DFF"/>
    <w:rsid w:val="00325B57"/>
    <w:rsid w:val="003307D2"/>
    <w:rsid w:val="00332A3A"/>
    <w:rsid w:val="00336056"/>
    <w:rsid w:val="003544E1"/>
    <w:rsid w:val="00360823"/>
    <w:rsid w:val="00366398"/>
    <w:rsid w:val="00392374"/>
    <w:rsid w:val="00394BC5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5DD2"/>
    <w:rsid w:val="00486277"/>
    <w:rsid w:val="00494CF6"/>
    <w:rsid w:val="00495F8D"/>
    <w:rsid w:val="004A1FAE"/>
    <w:rsid w:val="004A32FF"/>
    <w:rsid w:val="004A49CE"/>
    <w:rsid w:val="004A5154"/>
    <w:rsid w:val="004B06EB"/>
    <w:rsid w:val="004B6AD0"/>
    <w:rsid w:val="004C2D5D"/>
    <w:rsid w:val="004C33E1"/>
    <w:rsid w:val="004D4773"/>
    <w:rsid w:val="004E01EB"/>
    <w:rsid w:val="004E2794"/>
    <w:rsid w:val="004F08A2"/>
    <w:rsid w:val="004F2233"/>
    <w:rsid w:val="00510392"/>
    <w:rsid w:val="00513E2A"/>
    <w:rsid w:val="00530911"/>
    <w:rsid w:val="00540647"/>
    <w:rsid w:val="00566A35"/>
    <w:rsid w:val="0056701E"/>
    <w:rsid w:val="005740D7"/>
    <w:rsid w:val="005778F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59E4"/>
    <w:rsid w:val="0068194B"/>
    <w:rsid w:val="00692703"/>
    <w:rsid w:val="006A1962"/>
    <w:rsid w:val="006B00B6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1714"/>
    <w:rsid w:val="007B266A"/>
    <w:rsid w:val="007B431E"/>
    <w:rsid w:val="007C0566"/>
    <w:rsid w:val="007C606B"/>
    <w:rsid w:val="007E6A61"/>
    <w:rsid w:val="00801140"/>
    <w:rsid w:val="00803404"/>
    <w:rsid w:val="008140BF"/>
    <w:rsid w:val="00816487"/>
    <w:rsid w:val="00832897"/>
    <w:rsid w:val="00834955"/>
    <w:rsid w:val="00855B59"/>
    <w:rsid w:val="008565D0"/>
    <w:rsid w:val="00860461"/>
    <w:rsid w:val="0086087E"/>
    <w:rsid w:val="0086487C"/>
    <w:rsid w:val="00870B20"/>
    <w:rsid w:val="008829F8"/>
    <w:rsid w:val="00885897"/>
    <w:rsid w:val="008A6538"/>
    <w:rsid w:val="008C400F"/>
    <w:rsid w:val="008C614D"/>
    <w:rsid w:val="008C7056"/>
    <w:rsid w:val="008E6AEA"/>
    <w:rsid w:val="008F3B14"/>
    <w:rsid w:val="00901899"/>
    <w:rsid w:val="0090344B"/>
    <w:rsid w:val="00905715"/>
    <w:rsid w:val="0091321E"/>
    <w:rsid w:val="00913946"/>
    <w:rsid w:val="00920F11"/>
    <w:rsid w:val="0092726B"/>
    <w:rsid w:val="009361BA"/>
    <w:rsid w:val="00944F78"/>
    <w:rsid w:val="009510E7"/>
    <w:rsid w:val="00952C89"/>
    <w:rsid w:val="009571D8"/>
    <w:rsid w:val="009650EA"/>
    <w:rsid w:val="009655C6"/>
    <w:rsid w:val="00970EBD"/>
    <w:rsid w:val="0097790C"/>
    <w:rsid w:val="0098506E"/>
    <w:rsid w:val="0099705F"/>
    <w:rsid w:val="009A44CE"/>
    <w:rsid w:val="009B6ECF"/>
    <w:rsid w:val="009C4DFC"/>
    <w:rsid w:val="009D44F8"/>
    <w:rsid w:val="009D78AB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178"/>
    <w:rsid w:val="00A34BA2"/>
    <w:rsid w:val="00A36F27"/>
    <w:rsid w:val="00A42E32"/>
    <w:rsid w:val="00A44302"/>
    <w:rsid w:val="00A46E63"/>
    <w:rsid w:val="00A51DC5"/>
    <w:rsid w:val="00A53DE1"/>
    <w:rsid w:val="00A615E1"/>
    <w:rsid w:val="00A755E8"/>
    <w:rsid w:val="00A76C8F"/>
    <w:rsid w:val="00A93A5D"/>
    <w:rsid w:val="00AA1D26"/>
    <w:rsid w:val="00AA44E9"/>
    <w:rsid w:val="00AB32F8"/>
    <w:rsid w:val="00AB610B"/>
    <w:rsid w:val="00AD360E"/>
    <w:rsid w:val="00AD40FB"/>
    <w:rsid w:val="00AD782D"/>
    <w:rsid w:val="00AE7650"/>
    <w:rsid w:val="00B03DD2"/>
    <w:rsid w:val="00B07293"/>
    <w:rsid w:val="00B10EBE"/>
    <w:rsid w:val="00B236F1"/>
    <w:rsid w:val="00B45F02"/>
    <w:rsid w:val="00B50F99"/>
    <w:rsid w:val="00B51D1B"/>
    <w:rsid w:val="00B540F4"/>
    <w:rsid w:val="00B60FD0"/>
    <w:rsid w:val="00B6109C"/>
    <w:rsid w:val="00B622DF"/>
    <w:rsid w:val="00B6332A"/>
    <w:rsid w:val="00B81760"/>
    <w:rsid w:val="00B8494C"/>
    <w:rsid w:val="00BA1546"/>
    <w:rsid w:val="00BB4E51"/>
    <w:rsid w:val="00BC205B"/>
    <w:rsid w:val="00BD431F"/>
    <w:rsid w:val="00BE423E"/>
    <w:rsid w:val="00BF61AC"/>
    <w:rsid w:val="00C36A53"/>
    <w:rsid w:val="00C47FA6"/>
    <w:rsid w:val="00C57FC6"/>
    <w:rsid w:val="00C66A7D"/>
    <w:rsid w:val="00C779DA"/>
    <w:rsid w:val="00C814F7"/>
    <w:rsid w:val="00CA4B4D"/>
    <w:rsid w:val="00CB0D43"/>
    <w:rsid w:val="00CB35C3"/>
    <w:rsid w:val="00CB443E"/>
    <w:rsid w:val="00CD323D"/>
    <w:rsid w:val="00CE4030"/>
    <w:rsid w:val="00CE64B3"/>
    <w:rsid w:val="00CF1A49"/>
    <w:rsid w:val="00D0630C"/>
    <w:rsid w:val="00D243A9"/>
    <w:rsid w:val="00D25A69"/>
    <w:rsid w:val="00D305E5"/>
    <w:rsid w:val="00D37CD3"/>
    <w:rsid w:val="00D56A22"/>
    <w:rsid w:val="00D66A52"/>
    <w:rsid w:val="00D66EFA"/>
    <w:rsid w:val="00D72A2D"/>
    <w:rsid w:val="00D9521A"/>
    <w:rsid w:val="00DA3914"/>
    <w:rsid w:val="00DA59AA"/>
    <w:rsid w:val="00DB6915"/>
    <w:rsid w:val="00DB7E1E"/>
    <w:rsid w:val="00DC170E"/>
    <w:rsid w:val="00DC1B78"/>
    <w:rsid w:val="00DC2A2F"/>
    <w:rsid w:val="00DC600B"/>
    <w:rsid w:val="00DE0FAA"/>
    <w:rsid w:val="00DE136D"/>
    <w:rsid w:val="00DE6534"/>
    <w:rsid w:val="00DF4D6C"/>
    <w:rsid w:val="00E01923"/>
    <w:rsid w:val="00E10139"/>
    <w:rsid w:val="00E14498"/>
    <w:rsid w:val="00E2397A"/>
    <w:rsid w:val="00E254DB"/>
    <w:rsid w:val="00E300FC"/>
    <w:rsid w:val="00E31CF4"/>
    <w:rsid w:val="00E362DB"/>
    <w:rsid w:val="00E5632B"/>
    <w:rsid w:val="00E70240"/>
    <w:rsid w:val="00E71E6B"/>
    <w:rsid w:val="00E81CC5"/>
    <w:rsid w:val="00E83E40"/>
    <w:rsid w:val="00E85A87"/>
    <w:rsid w:val="00E85B4A"/>
    <w:rsid w:val="00E877A2"/>
    <w:rsid w:val="00E9528E"/>
    <w:rsid w:val="00EA23E8"/>
    <w:rsid w:val="00EA5099"/>
    <w:rsid w:val="00EC1351"/>
    <w:rsid w:val="00EC4CBF"/>
    <w:rsid w:val="00EC7472"/>
    <w:rsid w:val="00EE2CA8"/>
    <w:rsid w:val="00EF17E8"/>
    <w:rsid w:val="00EF51D9"/>
    <w:rsid w:val="00F00BB6"/>
    <w:rsid w:val="00F130DD"/>
    <w:rsid w:val="00F1676B"/>
    <w:rsid w:val="00F24884"/>
    <w:rsid w:val="00F476C4"/>
    <w:rsid w:val="00F61DF9"/>
    <w:rsid w:val="00F729CA"/>
    <w:rsid w:val="00F76F78"/>
    <w:rsid w:val="00F80C41"/>
    <w:rsid w:val="00F81960"/>
    <w:rsid w:val="00F8769D"/>
    <w:rsid w:val="00F9350C"/>
    <w:rsid w:val="00F94EB5"/>
    <w:rsid w:val="00F9624D"/>
    <w:rsid w:val="00FB31C1"/>
    <w:rsid w:val="00FB58F2"/>
    <w:rsid w:val="00FB7B75"/>
    <w:rsid w:val="00FC6AEA"/>
    <w:rsid w:val="00FD3D13"/>
    <w:rsid w:val="00FE0AB2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AE437"/>
  <w15:chartTrackingRefBased/>
  <w15:docId w15:val="{1308D76A-7371-40E7-8E5E-3FD78BB1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7E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23538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6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vogyan-course-platform.web.ap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urvice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cialape-3eeba.firebaseapp.com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nitink167.github.io/" TargetMode="External"/><Relationship Id="rId1" Type="http://schemas.openxmlformats.org/officeDocument/2006/relationships/hyperlink" Target="mailto:kumarnitin.079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43EAFE42E1074E85B59C6BECFB7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07116-0419-3B40-9461-11461C1EAD2D}"/>
      </w:docPartPr>
      <w:docPartBody>
        <w:p w:rsidR="006B353D" w:rsidRDefault="00EA4D84" w:rsidP="00EA4D84">
          <w:pPr>
            <w:pStyle w:val="0E43EAFE42E1074E85B59C6BECFB722C"/>
          </w:pPr>
          <w:r w:rsidRPr="00CF1A49">
            <w:t>·</w:t>
          </w:r>
        </w:p>
      </w:docPartBody>
    </w:docPart>
    <w:docPart>
      <w:docPartPr>
        <w:name w:val="F1522EA3580CF943B5C4E4583D1A4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50DAC-CDFF-1940-B45F-08C20A3A5645}"/>
      </w:docPartPr>
      <w:docPartBody>
        <w:p w:rsidR="006B353D" w:rsidRDefault="00EA4D84" w:rsidP="00EA4D84">
          <w:pPr>
            <w:pStyle w:val="F1522EA3580CF943B5C4E4583D1A40AA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D21"/>
    <w:rsid w:val="000E60CE"/>
    <w:rsid w:val="002541AC"/>
    <w:rsid w:val="00280B6C"/>
    <w:rsid w:val="00313806"/>
    <w:rsid w:val="00452B5B"/>
    <w:rsid w:val="00566370"/>
    <w:rsid w:val="006B353D"/>
    <w:rsid w:val="008827C8"/>
    <w:rsid w:val="008A2B03"/>
    <w:rsid w:val="009553F8"/>
    <w:rsid w:val="00A65FC3"/>
    <w:rsid w:val="00A8209D"/>
    <w:rsid w:val="00AD4D21"/>
    <w:rsid w:val="00B024F4"/>
    <w:rsid w:val="00B828B6"/>
    <w:rsid w:val="00C02A89"/>
    <w:rsid w:val="00CC480C"/>
    <w:rsid w:val="00CD5B2D"/>
    <w:rsid w:val="00D53FD8"/>
    <w:rsid w:val="00EA4D84"/>
    <w:rsid w:val="00EC3BD4"/>
    <w:rsid w:val="00F4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E43EAFE42E1074E85B59C6BECFB722C">
    <w:name w:val="0E43EAFE42E1074E85B59C6BECFB722C"/>
    <w:rsid w:val="00EA4D84"/>
    <w:pPr>
      <w:spacing w:after="0" w:line="240" w:lineRule="auto"/>
    </w:pPr>
    <w:rPr>
      <w:sz w:val="24"/>
      <w:szCs w:val="24"/>
      <w:lang w:val="en-CA" w:eastAsia="en-US"/>
    </w:rPr>
  </w:style>
  <w:style w:type="paragraph" w:customStyle="1" w:styleId="F1522EA3580CF943B5C4E4583D1A40AA">
    <w:name w:val="F1522EA3580CF943B5C4E4583D1A40AA"/>
    <w:rsid w:val="00EA4D84"/>
    <w:pPr>
      <w:spacing w:after="0" w:line="240" w:lineRule="auto"/>
    </w:pPr>
    <w:rPr>
      <w:sz w:val="24"/>
      <w:szCs w:val="24"/>
      <w:lang w:val="en-CA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0E761-EC1D-4F4B-8B30-9ACDACC7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C:\Users\Dell\AppData\Roaming\Microsoft\Templates\Modern chronological resume.dotx</Template>
  <TotalTime>153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Nitin Kumar</cp:lastModifiedBy>
  <cp:revision>16</cp:revision>
  <cp:lastPrinted>2022-03-18T04:01:00Z</cp:lastPrinted>
  <dcterms:created xsi:type="dcterms:W3CDTF">2022-03-16T16:15:00Z</dcterms:created>
  <dcterms:modified xsi:type="dcterms:W3CDTF">2022-10-03T07:37:00Z</dcterms:modified>
  <cp:category/>
</cp:coreProperties>
</file>